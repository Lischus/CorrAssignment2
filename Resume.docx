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A23964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5951C2" w14:textId="5E931343" w:rsidR="00523479" w:rsidRPr="00906BEE" w:rsidRDefault="00897408" w:rsidP="00523479">
            <w:pPr>
              <w:pStyle w:val="Initials"/>
            </w:pPr>
            <w:r>
              <w:t>M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61281E9" wp14:editId="3F0EC20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DBADA9E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C</w:t>
            </w:r>
          </w:p>
          <w:p w14:paraId="33A25DD0" w14:textId="77777777" w:rsidR="00A50939" w:rsidRPr="00906BEE" w:rsidRDefault="0049033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F5F9AA732744D63AB112D8C32859DE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4D2D4BE9" w14:textId="41C42DCE" w:rsidR="002C2CDD" w:rsidRDefault="003D3BC2" w:rsidP="003D3BC2">
            <w:r>
              <w:t>Hello!  My name is Martin Corr and I’m who you’re looking to hire for your next coding position!</w:t>
            </w:r>
          </w:p>
          <w:p w14:paraId="1E1E19B2" w14:textId="03CC7DB0" w:rsidR="003D3BC2" w:rsidRDefault="003D3BC2" w:rsidP="003D3BC2"/>
          <w:p w14:paraId="56FE6901" w14:textId="6AE59497" w:rsidR="003D3BC2" w:rsidRPr="00906BEE" w:rsidRDefault="003D3BC2" w:rsidP="003D3BC2">
            <w:r>
              <w:t>I am currently a student at the University of Pennsylvania Coding Bootcamp and will be graduating in May 2022.</w:t>
            </w:r>
          </w:p>
          <w:p w14:paraId="5DC60E6C" w14:textId="77777777" w:rsidR="002C2CDD" w:rsidRPr="00906BEE" w:rsidRDefault="0049033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6B5D99D262C469EB9FB46B6C526829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7BB96F3" w14:textId="5D69E006" w:rsidR="00741125" w:rsidRDefault="00897408" w:rsidP="00741125">
            <w:r>
              <w:t>VS</w:t>
            </w:r>
            <w:r w:rsidR="003D3BC2">
              <w:t xml:space="preserve"> </w:t>
            </w:r>
            <w:r>
              <w:t>CODE</w:t>
            </w:r>
          </w:p>
          <w:p w14:paraId="6542F405" w14:textId="77777777" w:rsidR="00897408" w:rsidRDefault="00897408" w:rsidP="00741125">
            <w:r>
              <w:t>Javascript</w:t>
            </w:r>
          </w:p>
          <w:p w14:paraId="12242AD7" w14:textId="02BE6633" w:rsidR="00897408" w:rsidRPr="00906BEE" w:rsidRDefault="00897408" w:rsidP="00741125">
            <w:r>
              <w:t>Node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F9EDEC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08C3946" w14:textId="05A36850" w:rsidR="00C612DA" w:rsidRPr="00906BEE" w:rsidRDefault="0049033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2AE81A2FC9A7432E8472DE4C7666989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897408">
                        <w:t>MARTIN CORR</w:t>
                      </w:r>
                    </w:sdtContent>
                  </w:sdt>
                </w:p>
                <w:p w14:paraId="6E7DEAA0" w14:textId="279C4AF2" w:rsidR="00906BEE" w:rsidRPr="00906BEE" w:rsidRDefault="0049033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3293C711095B4760A6C99E4EBB25CE0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97408">
                        <w:t>WEB-BASED CODING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8F3DFE05619F4CCFBD864AEB2C280E84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897408" w:rsidRPr="00897408">
                        <w:t>https://github.com/Lischus</w:t>
                      </w:r>
                    </w:sdtContent>
                  </w:sdt>
                </w:p>
              </w:tc>
            </w:tr>
          </w:tbl>
          <w:p w14:paraId="3CD66738" w14:textId="77777777" w:rsidR="002C2CDD" w:rsidRPr="00906BEE" w:rsidRDefault="0049033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58B19433494F4AA3959710A9C9B1820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84295DB" w14:textId="354B83FD" w:rsidR="002C2CDD" w:rsidRPr="00906BEE" w:rsidRDefault="00897408" w:rsidP="007569C1">
            <w:pPr>
              <w:pStyle w:val="Heading4"/>
            </w:pPr>
            <w:r>
              <w:t>Shipping</w:t>
            </w:r>
            <w:r w:rsidR="002C2CDD" w:rsidRPr="00906BEE">
              <w:t xml:space="preserve"> • </w:t>
            </w:r>
            <w:r>
              <w:t>fred beans parts</w:t>
            </w:r>
            <w:r w:rsidR="002C2CDD" w:rsidRPr="00906BEE">
              <w:t xml:space="preserve"> • </w:t>
            </w:r>
            <w:r>
              <w:t>april 2021</w:t>
            </w:r>
            <w:r w:rsidR="00F47E97" w:rsidRPr="00906BEE">
              <w:t xml:space="preserve"> – </w:t>
            </w:r>
            <w:r>
              <w:t>present</w:t>
            </w:r>
          </w:p>
          <w:p w14:paraId="667B6D47" w14:textId="5CBAB0A3" w:rsidR="002C2CDD" w:rsidRPr="00906BEE" w:rsidRDefault="00897408" w:rsidP="00897408">
            <w:r>
              <w:t>In this position I would work within a team and make sure that orders from customers were getting out the door in an orderly and safe fashion</w:t>
            </w:r>
          </w:p>
          <w:p w14:paraId="281C29BE" w14:textId="77777777" w:rsidR="002C2CDD" w:rsidRPr="00906BEE" w:rsidRDefault="0049033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7FE1FA659654B3EBFD7505DF82A57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1BD47E21" w14:textId="50B779C5" w:rsidR="002C2CDD" w:rsidRPr="00906BEE" w:rsidRDefault="00897408" w:rsidP="00897408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>
              <w:t>june 2014</w:t>
            </w:r>
            <w:r w:rsidR="002C2CDD" w:rsidRPr="00906BEE">
              <w:t xml:space="preserve"> • </w:t>
            </w:r>
            <w:r>
              <w:t>central bucks high school west</w:t>
            </w:r>
          </w:p>
          <w:p w14:paraId="41F765FF" w14:textId="77777777" w:rsidR="002C2CDD" w:rsidRPr="00906BEE" w:rsidRDefault="0049033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4713AE38D01F4715A784D9C59822C9A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2DE4DAE2" w14:textId="2B784961" w:rsidR="009B7EBF" w:rsidRDefault="00897408" w:rsidP="00741125">
            <w:r>
              <w:t>Eagle Scout Award – May 2013</w:t>
            </w:r>
          </w:p>
          <w:p w14:paraId="4B10AF58" w14:textId="5B5E62F7" w:rsidR="009B7EBF" w:rsidRPr="009B7EBF" w:rsidRDefault="009B7EBF" w:rsidP="009B7EBF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F07810C" wp14:editId="07E780B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808990</wp:posOffset>
                      </wp:positionV>
                      <wp:extent cx="4286250" cy="1404620"/>
                      <wp:effectExtent l="0" t="0" r="1905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A01FFE" w14:textId="2548C68D" w:rsidR="009B7EBF" w:rsidRDefault="009B7EBF">
                                  <w:hyperlink r:id="rId7" w:history="1">
                                    <w:r w:rsidRPr="00672C25">
                                      <w:rPr>
                                        <w:rStyle w:val="Hyperlink"/>
                                      </w:rPr>
                                      <w:t>https://lischus.github.io/MartinCorrPortfolio/</w:t>
                                    </w:r>
                                  </w:hyperlink>
                                  <w:r>
                                    <w:t xml:space="preserve"> - Portfolio</w:t>
                                  </w:r>
                                </w:p>
                                <w:p w14:paraId="73F5C46B" w14:textId="212C2D61" w:rsidR="009B7EBF" w:rsidRDefault="009B7EBF">
                                  <w:hyperlink r:id="rId8" w:history="1">
                                    <w:r w:rsidRPr="00672C25">
                                      <w:rPr>
                                        <w:rStyle w:val="Hyperlink"/>
                                      </w:rPr>
                                      <w:t>https://lischus.github.io/WeatherChecker/</w:t>
                                    </w:r>
                                  </w:hyperlink>
                                  <w:r>
                                    <w:t xml:space="preserve"> - Weather Checker</w:t>
                                  </w:r>
                                </w:p>
                                <w:p w14:paraId="36D5A048" w14:textId="3210E8EE" w:rsidR="009B7EBF" w:rsidRDefault="009B7EB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" w:history="1">
                                    <w:r w:rsidRPr="00672C25">
                                      <w:rPr>
                                        <w:rStyle w:val="Hyperlink"/>
                                      </w:rPr>
                                      <w:t>https://lischus.github.io/PasswordGenerator/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  <w:r w:rsidRPr="009B7EBF"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 w:rsidRPr="009B7EBF">
                                    <w:rPr>
                                      <w:sz w:val="16"/>
                                      <w:szCs w:val="16"/>
                                    </w:rPr>
                                    <w:t>Password Generator</w:t>
                                  </w:r>
                                </w:p>
                                <w:p w14:paraId="4DC4BD8A" w14:textId="26DA9E57" w:rsidR="007A29B5" w:rsidRPr="007A29B5" w:rsidRDefault="007A29B5">
                                  <w:hyperlink r:id="rId10" w:history="1">
                                    <w:r w:rsidRPr="00672C25">
                                      <w:rPr>
                                        <w:rStyle w:val="Hyperlink"/>
                                      </w:rPr>
                                      <w:t>https://lischus.github.io/Day-Planner/</w:t>
                                    </w:r>
                                  </w:hyperlink>
                                  <w:r>
                                    <w:t xml:space="preserve"> - Workday Planner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0781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63.7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">
                      <v:textbox style="mso-fit-shape-to-text:t">
                        <w:txbxContent>
                          <w:p w14:paraId="00A01FFE" w14:textId="2548C68D" w:rsidR="009B7EBF" w:rsidRDefault="009B7EBF">
                            <w:hyperlink r:id="rId11" w:history="1">
                              <w:r w:rsidRPr="00672C25">
                                <w:rPr>
                                  <w:rStyle w:val="Hyperlink"/>
                                </w:rPr>
                                <w:t>https://lischus.github.io/MartinCorrPortfolio/</w:t>
                              </w:r>
                            </w:hyperlink>
                            <w:r>
                              <w:t xml:space="preserve"> - Portfolio</w:t>
                            </w:r>
                          </w:p>
                          <w:p w14:paraId="73F5C46B" w14:textId="212C2D61" w:rsidR="009B7EBF" w:rsidRDefault="009B7EBF">
                            <w:hyperlink r:id="rId12" w:history="1">
                              <w:r w:rsidRPr="00672C25">
                                <w:rPr>
                                  <w:rStyle w:val="Hyperlink"/>
                                </w:rPr>
                                <w:t>https://lischus.github.io/WeatherChecker/</w:t>
                              </w:r>
                            </w:hyperlink>
                            <w:r>
                              <w:t xml:space="preserve"> - Weather Checker</w:t>
                            </w:r>
                          </w:p>
                          <w:p w14:paraId="36D5A048" w14:textId="3210E8EE" w:rsidR="009B7EBF" w:rsidRDefault="009B7E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" w:history="1">
                              <w:r w:rsidRPr="00672C25">
                                <w:rPr>
                                  <w:rStyle w:val="Hyperlink"/>
                                </w:rPr>
                                <w:t>https://lischus.github.io/PasswordGenerator/</w:t>
                              </w:r>
                            </w:hyperlink>
                            <w:r>
                              <w:t xml:space="preserve"> </w:t>
                            </w:r>
                            <w:r w:rsidRPr="009B7EBF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 w:rsidRPr="009B7EBF">
                              <w:rPr>
                                <w:sz w:val="16"/>
                                <w:szCs w:val="16"/>
                              </w:rPr>
                              <w:t>Password Generator</w:t>
                            </w:r>
                          </w:p>
                          <w:p w14:paraId="4DC4BD8A" w14:textId="26DA9E57" w:rsidR="007A29B5" w:rsidRPr="007A29B5" w:rsidRDefault="007A29B5">
                            <w:hyperlink r:id="rId14" w:history="1">
                              <w:r w:rsidRPr="00672C25">
                                <w:rPr>
                                  <w:rStyle w:val="Hyperlink"/>
                                </w:rPr>
                                <w:t>https://lischus.github.io/Day-Planner/</w:t>
                              </w:r>
                            </w:hyperlink>
                            <w:r>
                              <w:t xml:space="preserve"> - Workday Planner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Links</w:t>
            </w:r>
          </w:p>
        </w:tc>
      </w:tr>
    </w:tbl>
    <w:p w14:paraId="22496E20" w14:textId="77777777" w:rsidR="00C62C50" w:rsidRDefault="00C62C50" w:rsidP="00E22E87">
      <w:pPr>
        <w:pStyle w:val="NoSpacing"/>
      </w:pPr>
    </w:p>
    <w:sectPr w:rsidR="00C62C50" w:rsidSect="00EF7CC9">
      <w:headerReference w:type="default" r:id="rId15"/>
      <w:footerReference w:type="default" r:id="rId16"/>
      <w:footerReference w:type="first" r:id="rId17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AF98" w14:textId="77777777" w:rsidR="00490338" w:rsidRDefault="00490338" w:rsidP="00713050">
      <w:pPr>
        <w:spacing w:line="240" w:lineRule="auto"/>
      </w:pPr>
      <w:r>
        <w:separator/>
      </w:r>
    </w:p>
  </w:endnote>
  <w:endnote w:type="continuationSeparator" w:id="0">
    <w:p w14:paraId="0DEDEEED" w14:textId="77777777" w:rsidR="00490338" w:rsidRDefault="0049033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1D0CD8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D52429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590B49C" wp14:editId="5B6D94F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24EA7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D91A3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F9C9B0" wp14:editId="2ABB309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FB3C3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CFFB0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44E268" wp14:editId="6FAE94C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DE7AF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ADE6B8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8EB72B" wp14:editId="59159F7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DC768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B7668B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26A5F16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5CE7FB2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E05AC0E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A65E24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9CF67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52"/>
      <w:gridCol w:w="2376"/>
      <w:gridCol w:w="2628"/>
      <w:gridCol w:w="216"/>
      <w:gridCol w:w="2412"/>
    </w:tblGrid>
    <w:tr w:rsidR="00217980" w14:paraId="506A6CC3" w14:textId="77777777" w:rsidTr="003D3BC2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39C68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D94B1CA" wp14:editId="3C756661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94E018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3B82275F" w14:textId="3EA29794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2D4ACC" w14:textId="7E9DE573" w:rsidR="00217980" w:rsidRDefault="003D3BC2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BF70FA" wp14:editId="3589599F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13970" b="13970"/>
                    <wp:wrapTight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ight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E05573" id="Group 10" o:spid="_x0000_s1026" alt="&quot;&quot;" style="position:absolute;margin-left:-5.75pt;margin-top:0;width:25.9pt;height:25.9pt;z-index:-251656192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  <w:tc>
        <w:tcPr>
          <w:tcW w:w="2628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639B1B1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86708F6" wp14:editId="4946E408">
                    <wp:simplePos x="0" y="0"/>
                    <wp:positionH relativeFrom="column">
                      <wp:posOffset>668020</wp:posOffset>
                    </wp:positionH>
                    <wp:positionV relativeFrom="paragraph">
                      <wp:posOffset>0</wp:posOffset>
                    </wp:positionV>
                    <wp:extent cx="328930" cy="328930"/>
                    <wp:effectExtent l="0" t="0" r="13970" b="13970"/>
                    <wp:wrapTight wrapText="bothSides">
                      <wp:wrapPolygon edited="0">
                        <wp:start x="3753" y="0"/>
                        <wp:lineTo x="0" y="3753"/>
                        <wp:lineTo x="0" y="16263"/>
                        <wp:lineTo x="1251" y="20015"/>
                        <wp:lineTo x="3753" y="21266"/>
                        <wp:lineTo x="18764" y="21266"/>
                        <wp:lineTo x="21266" y="17514"/>
                        <wp:lineTo x="21266" y="3753"/>
                        <wp:lineTo x="17514" y="0"/>
                        <wp:lineTo x="3753" y="0"/>
                      </wp:wrapPolygon>
                    </wp:wrapTight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0236F1" id="Group 16" o:spid="_x0000_s1026" alt="&quot;&quot;" style="position:absolute;margin-left:52.6pt;margin-top:0;width:25.9pt;height:25.9pt;z-index:-25165516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tight"/>
                  </v:group>
                </w:pict>
              </mc:Fallback>
            </mc:AlternateContent>
          </w:r>
        </w:p>
      </w:tc>
    </w:tr>
    <w:tr w:rsidR="00217980" w14:paraId="44887790" w14:textId="77777777" w:rsidTr="003D3BC2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DDB4BE9" w14:textId="30CBD657" w:rsidR="00811117" w:rsidRPr="00897408" w:rsidRDefault="00897408" w:rsidP="003C5528">
          <w:pPr>
            <w:pStyle w:val="Footer"/>
            <w:rPr>
              <w:sz w:val="18"/>
              <w:szCs w:val="18"/>
            </w:rPr>
          </w:pPr>
          <w:r w:rsidRPr="00897408">
            <w:rPr>
              <w:sz w:val="18"/>
              <w:szCs w:val="18"/>
            </w:rPr>
            <w:t>martinjcorr2@gmail.com</w:t>
          </w:r>
        </w:p>
      </w:tc>
      <w:tc>
        <w:tcPr>
          <w:tcW w:w="252" w:type="dxa"/>
          <w:tcMar>
            <w:top w:w="144" w:type="dxa"/>
            <w:left w:w="115" w:type="dxa"/>
            <w:right w:w="115" w:type="dxa"/>
          </w:tcMar>
        </w:tcPr>
        <w:p w14:paraId="00FBDFAC" w14:textId="09A1B8F4" w:rsidR="00811117" w:rsidRPr="00C2098A" w:rsidRDefault="00811117" w:rsidP="00217980">
          <w:pPr>
            <w:pStyle w:val="Footer"/>
          </w:pPr>
        </w:p>
      </w:tc>
      <w:tc>
        <w:tcPr>
          <w:tcW w:w="5220" w:type="dxa"/>
          <w:gridSpan w:val="3"/>
          <w:tcMar>
            <w:top w:w="144" w:type="dxa"/>
            <w:left w:w="115" w:type="dxa"/>
            <w:right w:w="115" w:type="dxa"/>
          </w:tcMar>
        </w:tcPr>
        <w:p w14:paraId="59C07B89" w14:textId="1785E45E" w:rsidR="00811117" w:rsidRPr="00C2098A" w:rsidRDefault="00897408" w:rsidP="00217980">
          <w:pPr>
            <w:pStyle w:val="Footer"/>
          </w:pPr>
          <w:r>
            <w:t>215-285-2775</w:t>
          </w:r>
        </w:p>
      </w:tc>
      <w:tc>
        <w:tcPr>
          <w:tcW w:w="2412" w:type="dxa"/>
          <w:tcMar>
            <w:top w:w="144" w:type="dxa"/>
            <w:left w:w="115" w:type="dxa"/>
            <w:right w:w="115" w:type="dxa"/>
          </w:tcMar>
        </w:tcPr>
        <w:p w14:paraId="48501D7F" w14:textId="07A8D468" w:rsidR="00811117" w:rsidRPr="003D3BC2" w:rsidRDefault="003D3BC2" w:rsidP="00217980">
          <w:pPr>
            <w:pStyle w:val="Footer"/>
            <w:rPr>
              <w:sz w:val="16"/>
              <w:szCs w:val="16"/>
            </w:rPr>
          </w:pPr>
          <w:r w:rsidRPr="003D3BC2">
            <w:rPr>
              <w:sz w:val="16"/>
              <w:szCs w:val="16"/>
            </w:rPr>
            <w:t>https://www.linkedin.com/in/martin-corr-3747a3225/</w:t>
          </w:r>
        </w:p>
      </w:tc>
    </w:tr>
  </w:tbl>
  <w:p w14:paraId="425FB4C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7350" w14:textId="77777777" w:rsidR="00490338" w:rsidRDefault="00490338" w:rsidP="00713050">
      <w:pPr>
        <w:spacing w:line="240" w:lineRule="auto"/>
      </w:pPr>
      <w:r>
        <w:separator/>
      </w:r>
    </w:p>
  </w:footnote>
  <w:footnote w:type="continuationSeparator" w:id="0">
    <w:p w14:paraId="13ECDC37" w14:textId="77777777" w:rsidR="00490338" w:rsidRDefault="0049033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5B6B53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F91CBD5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C8B90CB" wp14:editId="313E7EB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72F953C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1EC2DCB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7459980" w14:textId="77777777" w:rsidR="001A5CA9" w:rsidRPr="009B3C40" w:rsidRDefault="0049033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775E3CCB1EC47DE8704571D720FE972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41E854A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2CA58A48" w14:textId="77777777" w:rsidR="001A5CA9" w:rsidRPr="00F207C0" w:rsidRDefault="001A5CA9" w:rsidP="001A5CA9"/>
      </w:tc>
    </w:tr>
  </w:tbl>
  <w:p w14:paraId="2D52B647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08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D3BC2"/>
    <w:rsid w:val="004077FB"/>
    <w:rsid w:val="004244FF"/>
    <w:rsid w:val="00424DD9"/>
    <w:rsid w:val="004305E4"/>
    <w:rsid w:val="0046104A"/>
    <w:rsid w:val="004717C5"/>
    <w:rsid w:val="00490338"/>
    <w:rsid w:val="004A24CC"/>
    <w:rsid w:val="004A68F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A29B5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7408"/>
    <w:rsid w:val="008A1907"/>
    <w:rsid w:val="008C6BCA"/>
    <w:rsid w:val="008C7B50"/>
    <w:rsid w:val="008E4B30"/>
    <w:rsid w:val="00906BEE"/>
    <w:rsid w:val="009243E7"/>
    <w:rsid w:val="00985D58"/>
    <w:rsid w:val="009B3C40"/>
    <w:rsid w:val="009B7EBF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D2A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7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chus.github.io/WeatherChecker/" TargetMode="External"/><Relationship Id="rId13" Type="http://schemas.openxmlformats.org/officeDocument/2006/relationships/hyperlink" Target="https://lischus.github.io/PasswordGenerato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schus.github.io/MartinCorrPortfolio/" TargetMode="External"/><Relationship Id="rId12" Type="http://schemas.openxmlformats.org/officeDocument/2006/relationships/hyperlink" Target="https://lischus.github.io/WeatherChecker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schus.github.io/MartinCorr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ischus.github.io/Day-Planner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lischus.github.io/PasswordGenerator/" TargetMode="External"/><Relationship Id="rId14" Type="http://schemas.openxmlformats.org/officeDocument/2006/relationships/hyperlink" Target="https://lischus.github.io/Day-Plann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US%7bEAFF45B2-56A1-4083-BE76-339298C3CB2B%7d\%7b356B9936-F79B-4AE6-A779-B65105A8837A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5F9AA732744D63AB112D8C32859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C644-9FD5-4465-980F-AE6B91E3F4CF}"/>
      </w:docPartPr>
      <w:docPartBody>
        <w:p w:rsidR="00000000" w:rsidRDefault="0056187F">
          <w:pPr>
            <w:pStyle w:val="3F5F9AA732744D63AB112D8C32859DE9"/>
          </w:pPr>
          <w:r w:rsidRPr="00906BEE">
            <w:t>Objective</w:t>
          </w:r>
        </w:p>
      </w:docPartBody>
    </w:docPart>
    <w:docPart>
      <w:docPartPr>
        <w:name w:val="66B5D99D262C469EB9FB46B6C5268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21850-4FC2-4059-B17F-E2CBE3DDF6A2}"/>
      </w:docPartPr>
      <w:docPartBody>
        <w:p w:rsidR="00000000" w:rsidRDefault="0056187F">
          <w:pPr>
            <w:pStyle w:val="66B5D99D262C469EB9FB46B6C5268295"/>
          </w:pPr>
          <w:r w:rsidRPr="00906BEE">
            <w:t>Skills</w:t>
          </w:r>
        </w:p>
      </w:docPartBody>
    </w:docPart>
    <w:docPart>
      <w:docPartPr>
        <w:name w:val="2AE81A2FC9A7432E8472DE4C76669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03765-73A8-4ED1-B55B-A7ED0ED06A10}"/>
      </w:docPartPr>
      <w:docPartBody>
        <w:p w:rsidR="00000000" w:rsidRDefault="0056187F">
          <w:pPr>
            <w:pStyle w:val="2AE81A2FC9A7432E8472DE4C76669893"/>
          </w:pPr>
          <w:r>
            <w:t>Your name</w:t>
          </w:r>
        </w:p>
      </w:docPartBody>
    </w:docPart>
    <w:docPart>
      <w:docPartPr>
        <w:name w:val="3293C711095B4760A6C99E4EBB25C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051F-13A2-4E88-98C5-048C3B827D03}"/>
      </w:docPartPr>
      <w:docPartBody>
        <w:p w:rsidR="00000000" w:rsidRDefault="0056187F">
          <w:pPr>
            <w:pStyle w:val="3293C711095B4760A6C99E4EBB25CE05"/>
          </w:pPr>
          <w:r w:rsidRPr="007D6458">
            <w:t>Profession or Industry</w:t>
          </w:r>
        </w:p>
      </w:docPartBody>
    </w:docPart>
    <w:docPart>
      <w:docPartPr>
        <w:name w:val="8F3DFE05619F4CCFBD864AEB2C28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FC497-6AE0-47C4-83FD-A5B218B575BE}"/>
      </w:docPartPr>
      <w:docPartBody>
        <w:p w:rsidR="00000000" w:rsidRDefault="0056187F">
          <w:pPr>
            <w:pStyle w:val="8F3DFE05619F4CCFBD864AEB2C280E84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58B19433494F4AA3959710A9C9B1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7CAE-368E-422D-B2E3-544DA7682DDE}"/>
      </w:docPartPr>
      <w:docPartBody>
        <w:p w:rsidR="00000000" w:rsidRDefault="0056187F">
          <w:pPr>
            <w:pStyle w:val="58B19433494F4AA3959710A9C9B18203"/>
          </w:pPr>
          <w:r w:rsidRPr="00906BEE">
            <w:t>Experience</w:t>
          </w:r>
        </w:p>
      </w:docPartBody>
    </w:docPart>
    <w:docPart>
      <w:docPartPr>
        <w:name w:val="B7FE1FA659654B3EBFD7505DF82A5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3F5FA-5F1B-4DD8-8E1E-525C7A574221}"/>
      </w:docPartPr>
      <w:docPartBody>
        <w:p w:rsidR="00000000" w:rsidRDefault="0056187F">
          <w:pPr>
            <w:pStyle w:val="B7FE1FA659654B3EBFD7505DF82A57A1"/>
          </w:pPr>
          <w:r w:rsidRPr="00906BEE">
            <w:t>Education</w:t>
          </w:r>
        </w:p>
      </w:docPartBody>
    </w:docPart>
    <w:docPart>
      <w:docPartPr>
        <w:name w:val="1775E3CCB1EC47DE8704571D720FE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6AF75-2E2F-42DA-9EF1-6495BF7FD00E}"/>
      </w:docPartPr>
      <w:docPartBody>
        <w:p w:rsidR="00000000" w:rsidRDefault="0056187F">
          <w:pPr>
            <w:pStyle w:val="1775E3CCB1EC47DE8704571D720FE972"/>
          </w:pPr>
          <w:r w:rsidRPr="00906BEE">
            <w:t>School</w:t>
          </w:r>
        </w:p>
      </w:docPartBody>
    </w:docPart>
    <w:docPart>
      <w:docPartPr>
        <w:name w:val="4713AE38D01F4715A784D9C59822C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7907-7F47-4FF8-AF42-22F377131512}"/>
      </w:docPartPr>
      <w:docPartBody>
        <w:p w:rsidR="00000000" w:rsidRDefault="0056187F">
          <w:pPr>
            <w:pStyle w:val="4713AE38D01F4715A784D9C59822C9A0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BE"/>
    <w:rsid w:val="0056187F"/>
    <w:rsid w:val="00F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7636E1FED450C87E6CEB73AEF51AE">
    <w:name w:val="7547636E1FED450C87E6CEB73AEF51AE"/>
  </w:style>
  <w:style w:type="paragraph" w:customStyle="1" w:styleId="3F5F9AA732744D63AB112D8C32859DE9">
    <w:name w:val="3F5F9AA732744D63AB112D8C32859DE9"/>
  </w:style>
  <w:style w:type="paragraph" w:customStyle="1" w:styleId="E74137E0D3C944B1AE477BF3A8CB291A">
    <w:name w:val="E74137E0D3C944B1AE477BF3A8CB291A"/>
  </w:style>
  <w:style w:type="paragraph" w:customStyle="1" w:styleId="66B5D99D262C469EB9FB46B6C5268295">
    <w:name w:val="66B5D99D262C469EB9FB46B6C5268295"/>
  </w:style>
  <w:style w:type="paragraph" w:customStyle="1" w:styleId="0AE450DCAB894221AE41E842A9E13E23">
    <w:name w:val="0AE450DCAB894221AE41E842A9E13E23"/>
  </w:style>
  <w:style w:type="paragraph" w:customStyle="1" w:styleId="2AE81A2FC9A7432E8472DE4C76669893">
    <w:name w:val="2AE81A2FC9A7432E8472DE4C76669893"/>
  </w:style>
  <w:style w:type="paragraph" w:customStyle="1" w:styleId="3293C711095B4760A6C99E4EBB25CE05">
    <w:name w:val="3293C711095B4760A6C99E4EBB25CE05"/>
  </w:style>
  <w:style w:type="paragraph" w:customStyle="1" w:styleId="8F3DFE05619F4CCFBD864AEB2C280E84">
    <w:name w:val="8F3DFE05619F4CCFBD864AEB2C280E84"/>
  </w:style>
  <w:style w:type="paragraph" w:customStyle="1" w:styleId="58B19433494F4AA3959710A9C9B18203">
    <w:name w:val="58B19433494F4AA3959710A9C9B18203"/>
  </w:style>
  <w:style w:type="paragraph" w:customStyle="1" w:styleId="5A77CFF91D404262B99762307F2FF04E">
    <w:name w:val="5A77CFF91D404262B99762307F2FF04E"/>
  </w:style>
  <w:style w:type="paragraph" w:customStyle="1" w:styleId="99FC072ACEA9447F939CEF7F856952A0">
    <w:name w:val="99FC072ACEA9447F939CEF7F856952A0"/>
  </w:style>
  <w:style w:type="paragraph" w:customStyle="1" w:styleId="7BB60664A36945D18FAC4BD76D6042E7">
    <w:name w:val="7BB60664A36945D18FAC4BD76D6042E7"/>
  </w:style>
  <w:style w:type="paragraph" w:customStyle="1" w:styleId="6215C7E5AFFC45CD9116E4D660EFBDD3">
    <w:name w:val="6215C7E5AFFC45CD9116E4D660EFBDD3"/>
  </w:style>
  <w:style w:type="paragraph" w:customStyle="1" w:styleId="E8B5E35493234867B23F5FFC66AFFF4E">
    <w:name w:val="E8B5E35493234867B23F5FFC66AFFF4E"/>
  </w:style>
  <w:style w:type="paragraph" w:customStyle="1" w:styleId="A9EB6D83582D4212A9AB025E78D70B47">
    <w:name w:val="A9EB6D83582D4212A9AB025E78D70B47"/>
  </w:style>
  <w:style w:type="paragraph" w:customStyle="1" w:styleId="23FB6EDB480A4A2CB5EB90984EC8A6D1">
    <w:name w:val="23FB6EDB480A4A2CB5EB90984EC8A6D1"/>
  </w:style>
  <w:style w:type="paragraph" w:customStyle="1" w:styleId="6E6AE36AAF1047008A59B1B7D335C415">
    <w:name w:val="6E6AE36AAF1047008A59B1B7D335C415"/>
  </w:style>
  <w:style w:type="paragraph" w:customStyle="1" w:styleId="55E3D25C513C4249806F48A6F437DF39">
    <w:name w:val="55E3D25C513C4249806F48A6F437DF39"/>
  </w:style>
  <w:style w:type="paragraph" w:customStyle="1" w:styleId="F9EF4FB950214B4B9893A15F6F1CE7DA">
    <w:name w:val="F9EF4FB950214B4B9893A15F6F1CE7DA"/>
  </w:style>
  <w:style w:type="paragraph" w:customStyle="1" w:styleId="B7FE1FA659654B3EBFD7505DF82A57A1">
    <w:name w:val="B7FE1FA659654B3EBFD7505DF82A57A1"/>
  </w:style>
  <w:style w:type="paragraph" w:customStyle="1" w:styleId="063647A0578F42C7BB38FB04385C34EF">
    <w:name w:val="063647A0578F42C7BB38FB04385C34EF"/>
  </w:style>
  <w:style w:type="paragraph" w:customStyle="1" w:styleId="D2985C22189B4F1392E996501103CA0C">
    <w:name w:val="D2985C22189B4F1392E996501103CA0C"/>
  </w:style>
  <w:style w:type="paragraph" w:customStyle="1" w:styleId="947A020C53F644469143DEA74B85AD6B">
    <w:name w:val="947A020C53F644469143DEA74B85AD6B"/>
  </w:style>
  <w:style w:type="paragraph" w:customStyle="1" w:styleId="ED6065757B414ACDA895BA6519A8AFE5">
    <w:name w:val="ED6065757B414ACDA895BA6519A8AFE5"/>
  </w:style>
  <w:style w:type="paragraph" w:customStyle="1" w:styleId="A8BE0C2FD3DA41C2A98233B0F409A370">
    <w:name w:val="A8BE0C2FD3DA41C2A98233B0F409A370"/>
  </w:style>
  <w:style w:type="paragraph" w:customStyle="1" w:styleId="75F63849DA0E47E6B3FB4E14BD807AFC">
    <w:name w:val="75F63849DA0E47E6B3FB4E14BD807AFC"/>
  </w:style>
  <w:style w:type="paragraph" w:customStyle="1" w:styleId="1775E3CCB1EC47DE8704571D720FE972">
    <w:name w:val="1775E3CCB1EC47DE8704571D720FE972"/>
  </w:style>
  <w:style w:type="paragraph" w:customStyle="1" w:styleId="62D8CCE9BA464407BAB1BFBBF57037E4">
    <w:name w:val="62D8CCE9BA464407BAB1BFBBF57037E4"/>
  </w:style>
  <w:style w:type="paragraph" w:customStyle="1" w:styleId="4713AE38D01F4715A784D9C59822C9A0">
    <w:name w:val="4713AE38D01F4715A784D9C59822C9A0"/>
  </w:style>
  <w:style w:type="paragraph" w:customStyle="1" w:styleId="2B8FAC710E5F4CD3A9FA9CC919BFD701">
    <w:name w:val="2B8FAC710E5F4CD3A9FA9CC919BFD701"/>
  </w:style>
  <w:style w:type="paragraph" w:customStyle="1" w:styleId="47D0B89FC405443D9E604F1BE97CAEEC">
    <w:name w:val="47D0B89FC405443D9E604F1BE97CAEEC"/>
    <w:rsid w:val="00F24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{356B9936-F79B-4AE6-A779-B65105A8837A}tf16392716_win32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WEB-BASED CODING</dc:subject>
  <dc:creator/>
  <cp:keywords/>
  <dc:description>https://github.com/Lischus</dc:description>
  <cp:lastModifiedBy/>
  <cp:revision>1</cp:revision>
  <dcterms:created xsi:type="dcterms:W3CDTF">2022-01-30T00:18:00Z</dcterms:created>
  <dcterms:modified xsi:type="dcterms:W3CDTF">2022-01-30T00:38:00Z</dcterms:modified>
</cp:coreProperties>
</file>